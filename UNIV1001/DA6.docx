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753EB" w14:textId="77777777" w:rsidR="000C56B5" w:rsidRPr="00FB7E22" w:rsidRDefault="000C56B5">
      <w:pPr>
        <w:rPr>
          <w:sz w:val="18"/>
          <w:szCs w:val="18"/>
        </w:rPr>
      </w:pPr>
    </w:p>
    <w:tbl>
      <w:tblPr>
        <w:tblStyle w:val="a3"/>
        <w:tblW w:w="11592" w:type="dxa"/>
        <w:tblLayout w:type="fixed"/>
        <w:tblLook w:val="00A0" w:firstRow="1" w:lastRow="0" w:firstColumn="1" w:lastColumn="0" w:noHBand="0" w:noVBand="0"/>
      </w:tblPr>
      <w:tblGrid>
        <w:gridCol w:w="3456"/>
        <w:gridCol w:w="8136"/>
      </w:tblGrid>
      <w:tr w:rsidR="000C56B5" w:rsidRPr="00FB7E22" w14:paraId="540074F5" w14:textId="77777777" w:rsidTr="008967A8">
        <w:trPr>
          <w:cantSplit/>
          <w:trHeight w:hRule="exact" w:val="360"/>
        </w:trPr>
        <w:tc>
          <w:tcPr>
            <w:tcW w:w="3456" w:type="dxa"/>
            <w:tcBorders>
              <w:bottom w:val="nil"/>
              <w:right w:val="single" w:sz="6" w:space="0" w:color="auto"/>
            </w:tcBorders>
          </w:tcPr>
          <w:p w14:paraId="02AB136D" w14:textId="77777777" w:rsidR="000C56B5" w:rsidRPr="00FB7E22" w:rsidRDefault="000C56B5" w:rsidP="00114007">
            <w:pPr>
              <w:rPr>
                <w:sz w:val="18"/>
                <w:szCs w:val="18"/>
              </w:rPr>
            </w:pPr>
          </w:p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4E0C9" w14:textId="048B9530" w:rsidR="00FB7E22" w:rsidRPr="00FB7E22" w:rsidRDefault="00FB7E22" w:rsidP="00114007">
            <w:pPr>
              <w:rPr>
                <w:sz w:val="18"/>
                <w:szCs w:val="18"/>
              </w:rPr>
            </w:pPr>
            <w:r w:rsidRPr="00FB7E22">
              <w:rPr>
                <w:rFonts w:hint="eastAsia"/>
                <w:sz w:val="18"/>
                <w:szCs w:val="18"/>
              </w:rPr>
              <w:t>M</w:t>
            </w:r>
            <w:r w:rsidRPr="00FB7E22">
              <w:rPr>
                <w:sz w:val="18"/>
                <w:szCs w:val="18"/>
              </w:rPr>
              <w:t>any forests in the Amazon are burned around the world according to NPR’s reporters.</w:t>
            </w:r>
          </w:p>
        </w:tc>
      </w:tr>
      <w:tr w:rsidR="000C56B5" w:rsidRPr="00FB7E22" w14:paraId="4E6FBA42" w14:textId="77777777" w:rsidTr="008967A8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</w:tcPr>
          <w:p w14:paraId="3093C82D" w14:textId="77777777" w:rsidR="000C56B5" w:rsidRPr="00FB7E22" w:rsidRDefault="000C56B5" w:rsidP="00114007">
            <w:pPr>
              <w:rPr>
                <w:sz w:val="18"/>
                <w:szCs w:val="18"/>
              </w:rPr>
            </w:pPr>
          </w:p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332C7" w14:textId="41BE0479" w:rsidR="00FB7E22" w:rsidRPr="00FB7E22" w:rsidRDefault="00FB7E22" w:rsidP="00FB7E22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FB7E22">
              <w:rPr>
                <w:sz w:val="18"/>
                <w:szCs w:val="18"/>
              </w:rPr>
              <w:t>Reporting team traveled a lot to reach to Amazon, which itself is contributing to damage</w:t>
            </w:r>
            <w:r w:rsidR="0071773A">
              <w:rPr>
                <w:sz w:val="18"/>
                <w:szCs w:val="18"/>
              </w:rPr>
              <w:t>.</w:t>
            </w:r>
          </w:p>
        </w:tc>
      </w:tr>
      <w:tr w:rsidR="000C56B5" w:rsidRPr="00FB7E22" w14:paraId="08C86ED7" w14:textId="77777777" w:rsidTr="008967A8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</w:tcPr>
          <w:p w14:paraId="2F495822" w14:textId="5957B5CE" w:rsidR="000C56B5" w:rsidRPr="00FB7E22" w:rsidRDefault="000C56B5" w:rsidP="00114007">
            <w:pPr>
              <w:rPr>
                <w:sz w:val="18"/>
                <w:szCs w:val="18"/>
              </w:rPr>
            </w:pPr>
          </w:p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6E83E" w14:textId="77777777" w:rsidR="000C56B5" w:rsidRPr="00FB7E22" w:rsidRDefault="000C56B5" w:rsidP="00114007">
            <w:pPr>
              <w:rPr>
                <w:sz w:val="18"/>
                <w:szCs w:val="18"/>
              </w:rPr>
            </w:pPr>
          </w:p>
        </w:tc>
      </w:tr>
      <w:tr w:rsidR="000C56B5" w:rsidRPr="00FB7E22" w14:paraId="303D581C" w14:textId="77777777" w:rsidTr="008967A8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</w:tcPr>
          <w:p w14:paraId="0C50D931" w14:textId="47259B17" w:rsidR="000C56B5" w:rsidRPr="00FB7E22" w:rsidRDefault="00FB7E22" w:rsidP="00114007">
            <w:pPr>
              <w:rPr>
                <w:color w:val="FF0000"/>
                <w:sz w:val="18"/>
                <w:szCs w:val="18"/>
              </w:rPr>
            </w:pPr>
            <w:r w:rsidRPr="00FB7E22">
              <w:rPr>
                <w:rFonts w:hint="eastAsia"/>
                <w:color w:val="FF0000"/>
                <w:sz w:val="18"/>
                <w:szCs w:val="18"/>
              </w:rPr>
              <w:t>C</w:t>
            </w:r>
            <w:r w:rsidRPr="00FB7E22">
              <w:rPr>
                <w:color w:val="FF0000"/>
                <w:sz w:val="18"/>
                <w:szCs w:val="18"/>
              </w:rPr>
              <w:t>arbon Offset</w:t>
            </w:r>
          </w:p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8F14A" w14:textId="63FF6F24" w:rsidR="000C56B5" w:rsidRPr="00FB7E22" w:rsidRDefault="00FB7E22" w:rsidP="0011400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 xml:space="preserve">he idea came up with to improve this situation is Caron Offset. </w:t>
            </w:r>
          </w:p>
        </w:tc>
      </w:tr>
      <w:tr w:rsidR="000C56B5" w:rsidRPr="00FB7E22" w14:paraId="256EF26D" w14:textId="77777777" w:rsidTr="008967A8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</w:tcPr>
          <w:p w14:paraId="3C69F4CD" w14:textId="77777777" w:rsidR="000C56B5" w:rsidRPr="00FB7E22" w:rsidRDefault="000C56B5" w:rsidP="00114007">
            <w:pPr>
              <w:rPr>
                <w:sz w:val="18"/>
                <w:szCs w:val="18"/>
              </w:rPr>
            </w:pPr>
          </w:p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13304" w14:textId="5375329F" w:rsidR="0071773A" w:rsidRPr="0071773A" w:rsidRDefault="0071773A" w:rsidP="0071773A">
            <w:pPr>
              <w:pStyle w:val="a5"/>
              <w:numPr>
                <w:ilvl w:val="0"/>
                <w:numId w:val="1"/>
              </w:numPr>
              <w:ind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hen you travel with airplane, there is a checkbox to pay a bit more to offset the emission.</w:t>
            </w:r>
          </w:p>
        </w:tc>
      </w:tr>
      <w:tr w:rsidR="000C56B5" w:rsidRPr="00FB7E22" w14:paraId="3A66D1C6" w14:textId="77777777" w:rsidTr="008967A8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</w:tcPr>
          <w:p w14:paraId="2C570E80" w14:textId="77777777" w:rsidR="000C56B5" w:rsidRPr="00FB7E22" w:rsidRDefault="000C56B5" w:rsidP="00114007">
            <w:pPr>
              <w:rPr>
                <w:sz w:val="18"/>
                <w:szCs w:val="18"/>
              </w:rPr>
            </w:pPr>
          </w:p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4023E" w14:textId="707FC3E6" w:rsidR="000C56B5" w:rsidRPr="0071773A" w:rsidRDefault="0071773A" w:rsidP="0071773A">
            <w:pPr>
              <w:pStyle w:val="a5"/>
              <w:numPr>
                <w:ilvl w:val="0"/>
                <w:numId w:val="1"/>
              </w:numPr>
              <w:ind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ut it is doubtful whether just clicking the web page button can offset the damage?</w:t>
            </w:r>
          </w:p>
        </w:tc>
      </w:tr>
      <w:tr w:rsidR="000C56B5" w:rsidRPr="00FB7E22" w14:paraId="507A995A" w14:textId="77777777" w:rsidTr="008967A8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</w:tcPr>
          <w:p w14:paraId="158A7D30" w14:textId="77777777" w:rsidR="000C56B5" w:rsidRPr="00FB7E22" w:rsidRDefault="000C56B5" w:rsidP="00114007">
            <w:pPr>
              <w:rPr>
                <w:sz w:val="18"/>
                <w:szCs w:val="18"/>
              </w:rPr>
            </w:pPr>
          </w:p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F14F42" w14:textId="7D0FECD5" w:rsidR="000C56B5" w:rsidRPr="0071773A" w:rsidRDefault="0071773A" w:rsidP="0071773A">
            <w:pPr>
              <w:pStyle w:val="a5"/>
              <w:numPr>
                <w:ilvl w:val="0"/>
                <w:numId w:val="1"/>
              </w:numPr>
              <w:ind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iscuss with Planet money?</w:t>
            </w:r>
          </w:p>
        </w:tc>
      </w:tr>
      <w:tr w:rsidR="000C56B5" w:rsidRPr="00FB7E22" w14:paraId="513D3561" w14:textId="77777777" w:rsidTr="008967A8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</w:tcPr>
          <w:p w14:paraId="0A59EDA3" w14:textId="66FDADCC" w:rsidR="0071773A" w:rsidRPr="00FB7E22" w:rsidRDefault="0071773A" w:rsidP="00114007">
            <w:pPr>
              <w:rPr>
                <w:sz w:val="18"/>
                <w:szCs w:val="18"/>
              </w:rPr>
            </w:pPr>
          </w:p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FE34D2" w14:textId="77777777" w:rsidR="000C56B5" w:rsidRPr="00FB7E22" w:rsidRDefault="000C56B5" w:rsidP="00114007">
            <w:pPr>
              <w:rPr>
                <w:sz w:val="18"/>
                <w:szCs w:val="18"/>
              </w:rPr>
            </w:pPr>
          </w:p>
        </w:tc>
      </w:tr>
      <w:tr w:rsidR="000C56B5" w:rsidRPr="00FB7E22" w14:paraId="46E0F038" w14:textId="77777777" w:rsidTr="008967A8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</w:tcPr>
          <w:p w14:paraId="3435A2F4" w14:textId="6B5F48A8" w:rsidR="000C56B5" w:rsidRPr="0071773A" w:rsidRDefault="0071773A" w:rsidP="00114007">
            <w:pPr>
              <w:rPr>
                <w:color w:val="FF0000"/>
                <w:sz w:val="18"/>
                <w:szCs w:val="18"/>
              </w:rPr>
            </w:pPr>
            <w:r w:rsidRPr="0071773A">
              <w:rPr>
                <w:rFonts w:hint="eastAsia"/>
                <w:color w:val="FF0000"/>
                <w:sz w:val="18"/>
                <w:szCs w:val="18"/>
              </w:rPr>
              <w:t>G</w:t>
            </w:r>
            <w:r w:rsidRPr="0071773A">
              <w:rPr>
                <w:color w:val="FF0000"/>
                <w:sz w:val="18"/>
                <w:szCs w:val="18"/>
              </w:rPr>
              <w:t>lobal Warming</w:t>
            </w:r>
          </w:p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B946E2" w14:textId="0521B27C" w:rsidR="0071773A" w:rsidRPr="00FB7E22" w:rsidRDefault="0071773A" w:rsidP="0011400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 xml:space="preserve">he woman named Sheryl was the one who research about the cause of global warming and </w:t>
            </w:r>
          </w:p>
        </w:tc>
      </w:tr>
      <w:tr w:rsidR="000C56B5" w:rsidRPr="00FB7E22" w14:paraId="731D9FEC" w14:textId="77777777" w:rsidTr="008967A8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</w:tcPr>
          <w:p w14:paraId="3E6C5CF3" w14:textId="77777777" w:rsidR="000C56B5" w:rsidRPr="00FB7E22" w:rsidRDefault="000C56B5" w:rsidP="00114007">
            <w:pPr>
              <w:rPr>
                <w:sz w:val="18"/>
                <w:szCs w:val="18"/>
              </w:rPr>
            </w:pPr>
          </w:p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36B07D" w14:textId="5E340178" w:rsidR="000C56B5" w:rsidRPr="00FB7E22" w:rsidRDefault="0071773A" w:rsidP="001140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invented the system of carbon offset.</w:t>
            </w:r>
          </w:p>
        </w:tc>
      </w:tr>
      <w:tr w:rsidR="000C56B5" w:rsidRPr="00FB7E22" w14:paraId="0FC01DC8" w14:textId="77777777" w:rsidTr="008967A8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</w:tcPr>
          <w:p w14:paraId="528D0BE2" w14:textId="77777777" w:rsidR="000C56B5" w:rsidRPr="00FB7E22" w:rsidRDefault="000C56B5" w:rsidP="00114007">
            <w:pPr>
              <w:rPr>
                <w:sz w:val="18"/>
                <w:szCs w:val="18"/>
              </w:rPr>
            </w:pPr>
          </w:p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DAD5A" w14:textId="6969D27F" w:rsidR="0071773A" w:rsidRPr="0071773A" w:rsidRDefault="0071773A" w:rsidP="0071773A">
            <w:pPr>
              <w:pStyle w:val="a5"/>
              <w:numPr>
                <w:ilvl w:val="0"/>
                <w:numId w:val="1"/>
              </w:numPr>
              <w:ind w:left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She tries to come up with a few ideas to avoid an emission of CO2, such as injecting them into</w:t>
            </w:r>
          </w:p>
        </w:tc>
      </w:tr>
      <w:tr w:rsidR="000C56B5" w:rsidRPr="00FB7E22" w14:paraId="5655F138" w14:textId="77777777" w:rsidTr="008967A8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</w:tcPr>
          <w:p w14:paraId="58432B17" w14:textId="77777777" w:rsidR="000C56B5" w:rsidRPr="00FB7E22" w:rsidRDefault="000C56B5" w:rsidP="00114007">
            <w:pPr>
              <w:rPr>
                <w:sz w:val="18"/>
                <w:szCs w:val="18"/>
              </w:rPr>
            </w:pPr>
          </w:p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8FC5B" w14:textId="33A47993" w:rsidR="000C56B5" w:rsidRPr="00FB7E22" w:rsidRDefault="0071773A" w:rsidP="0011400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epsi or </w:t>
            </w:r>
            <w:r w:rsidR="00E71D66">
              <w:rPr>
                <w:sz w:val="18"/>
                <w:szCs w:val="18"/>
              </w:rPr>
              <w:t>make a giant container with CO2 sinking into the ocean.</w:t>
            </w:r>
          </w:p>
        </w:tc>
      </w:tr>
      <w:tr w:rsidR="000C56B5" w:rsidRPr="00FB7E22" w14:paraId="482E1805" w14:textId="77777777" w:rsidTr="008967A8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</w:tcPr>
          <w:p w14:paraId="3A13DA18" w14:textId="77777777" w:rsidR="000C56B5" w:rsidRPr="00FB7E22" w:rsidRDefault="000C56B5" w:rsidP="00114007">
            <w:pPr>
              <w:rPr>
                <w:sz w:val="18"/>
                <w:szCs w:val="18"/>
              </w:rPr>
            </w:pPr>
          </w:p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2A203" w14:textId="416EE422" w:rsidR="000C56B5" w:rsidRPr="00E71D66" w:rsidRDefault="00E71D66" w:rsidP="00E71D66">
            <w:pPr>
              <w:pStyle w:val="a5"/>
              <w:numPr>
                <w:ilvl w:val="0"/>
                <w:numId w:val="1"/>
              </w:numPr>
              <w:ind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ut they were not practical. And the best one was really simple; just to plant trees.</w:t>
            </w:r>
          </w:p>
        </w:tc>
      </w:tr>
      <w:tr w:rsidR="000C56B5" w:rsidRPr="00FB7E22" w14:paraId="7B5595E5" w14:textId="77777777" w:rsidTr="008967A8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</w:tcPr>
          <w:p w14:paraId="2B5C43DF" w14:textId="38EF4877" w:rsidR="000C56B5" w:rsidRPr="00E71D66" w:rsidRDefault="00E71D66" w:rsidP="00114007">
            <w:pPr>
              <w:rPr>
                <w:color w:val="FF0000"/>
                <w:sz w:val="18"/>
                <w:szCs w:val="18"/>
              </w:rPr>
            </w:pPr>
            <w:r w:rsidRPr="00E71D66">
              <w:rPr>
                <w:rFonts w:hint="eastAsia"/>
                <w:color w:val="FF0000"/>
                <w:sz w:val="18"/>
                <w:szCs w:val="18"/>
              </w:rPr>
              <w:t>5</w:t>
            </w:r>
            <w:r w:rsidRPr="00E71D66">
              <w:rPr>
                <w:color w:val="FF0000"/>
                <w:sz w:val="18"/>
                <w:szCs w:val="18"/>
              </w:rPr>
              <w:t>2million trees</w:t>
            </w:r>
          </w:p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48381" w14:textId="5245BF16" w:rsidR="000C56B5" w:rsidRPr="00E71D66" w:rsidRDefault="00E71D66" w:rsidP="00E71D66">
            <w:pPr>
              <w:pStyle w:val="a5"/>
              <w:numPr>
                <w:ilvl w:val="0"/>
                <w:numId w:val="1"/>
              </w:numPr>
              <w:ind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he proposed to plan many trees around her companies’ plants (52 million).</w:t>
            </w:r>
          </w:p>
        </w:tc>
      </w:tr>
      <w:tr w:rsidR="000C56B5" w:rsidRPr="00FB7E22" w14:paraId="6C7AD6C0" w14:textId="77777777" w:rsidTr="008967A8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</w:tcPr>
          <w:p w14:paraId="1D646E93" w14:textId="77777777" w:rsidR="000C56B5" w:rsidRPr="00FB7E22" w:rsidRDefault="000C56B5" w:rsidP="00114007">
            <w:pPr>
              <w:rPr>
                <w:sz w:val="18"/>
                <w:szCs w:val="18"/>
              </w:rPr>
            </w:pPr>
          </w:p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2C4F6" w14:textId="7CEF05FB" w:rsidR="000C56B5" w:rsidRPr="00A778F1" w:rsidRDefault="00A778F1" w:rsidP="00A778F1">
            <w:pPr>
              <w:pStyle w:val="a5"/>
              <w:numPr>
                <w:ilvl w:val="0"/>
                <w:numId w:val="1"/>
              </w:numPr>
              <w:ind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O2 </w:t>
            </w:r>
            <w:r w:rsidR="003A6443">
              <w:rPr>
                <w:sz w:val="18"/>
                <w:szCs w:val="18"/>
              </w:rPr>
              <w:t>goes into atmosphere in one week, so trees do not have to be planted around plant.</w:t>
            </w:r>
          </w:p>
        </w:tc>
      </w:tr>
      <w:tr w:rsidR="000C56B5" w:rsidRPr="00FB7E22" w14:paraId="50A59426" w14:textId="77777777" w:rsidTr="008967A8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</w:tcPr>
          <w:p w14:paraId="3F8D653B" w14:textId="1CD231BB" w:rsidR="000C56B5" w:rsidRPr="00FB7E22" w:rsidRDefault="003A6443" w:rsidP="00114007">
            <w:pPr>
              <w:rPr>
                <w:sz w:val="18"/>
                <w:szCs w:val="18"/>
              </w:rPr>
            </w:pPr>
            <w:r w:rsidRPr="003A6443">
              <w:rPr>
                <w:rFonts w:hint="eastAsia"/>
                <w:color w:val="FF0000"/>
                <w:sz w:val="18"/>
                <w:szCs w:val="18"/>
              </w:rPr>
              <w:t>2</w:t>
            </w:r>
            <w:r w:rsidRPr="003A6443">
              <w:rPr>
                <w:color w:val="FF0000"/>
                <w:sz w:val="18"/>
                <w:szCs w:val="18"/>
              </w:rPr>
              <w:t>million $</w:t>
            </w:r>
          </w:p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16E6A" w14:textId="7E5FA36D" w:rsidR="000C56B5" w:rsidRPr="003A6443" w:rsidRDefault="003A6443" w:rsidP="003A6443">
            <w:pPr>
              <w:pStyle w:val="a5"/>
              <w:numPr>
                <w:ilvl w:val="0"/>
                <w:numId w:val="1"/>
              </w:numPr>
              <w:ind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er company paid 2 million $ to farmers who were struggling to give them jobs.</w:t>
            </w:r>
          </w:p>
        </w:tc>
      </w:tr>
      <w:tr w:rsidR="008967A8" w:rsidRPr="00FB7E22" w14:paraId="56F7FDC6" w14:textId="77777777" w:rsidTr="008967A8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</w:tcPr>
          <w:p w14:paraId="7B31661E" w14:textId="77777777" w:rsidR="008967A8" w:rsidRPr="00FB7E22" w:rsidRDefault="008967A8" w:rsidP="008967A8">
            <w:pPr>
              <w:rPr>
                <w:sz w:val="18"/>
                <w:szCs w:val="18"/>
              </w:rPr>
            </w:pPr>
          </w:p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797D1" w14:textId="399550D2" w:rsidR="008967A8" w:rsidRPr="008967A8" w:rsidRDefault="008967A8" w:rsidP="008967A8">
            <w:pPr>
              <w:pStyle w:val="a5"/>
              <w:numPr>
                <w:ilvl w:val="0"/>
                <w:numId w:val="1"/>
              </w:numPr>
              <w:ind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fter the press of the project, many enterprise</w:t>
            </w:r>
            <w:r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 follow the project.</w:t>
            </w:r>
          </w:p>
        </w:tc>
      </w:tr>
      <w:tr w:rsidR="008967A8" w:rsidRPr="00FB7E22" w14:paraId="0614E51A" w14:textId="77777777" w:rsidTr="008967A8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</w:tcPr>
          <w:p w14:paraId="02CF6E66" w14:textId="77777777" w:rsidR="008967A8" w:rsidRPr="00FB7E22" w:rsidRDefault="008967A8" w:rsidP="008967A8">
            <w:pPr>
              <w:rPr>
                <w:sz w:val="18"/>
                <w:szCs w:val="18"/>
              </w:rPr>
            </w:pPr>
          </w:p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AEDE2" w14:textId="64BE2FD7" w:rsidR="008967A8" w:rsidRPr="00FB7E22" w:rsidRDefault="008967A8" w:rsidP="008967A8">
            <w:pPr>
              <w:rPr>
                <w:sz w:val="18"/>
                <w:szCs w:val="18"/>
              </w:rPr>
            </w:pPr>
          </w:p>
        </w:tc>
      </w:tr>
      <w:tr w:rsidR="008967A8" w:rsidRPr="00FB7E22" w14:paraId="5E5C452D" w14:textId="77777777" w:rsidTr="008967A8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</w:tcPr>
          <w:p w14:paraId="6AA5D382" w14:textId="77777777" w:rsidR="008967A8" w:rsidRPr="00FB7E22" w:rsidRDefault="008967A8" w:rsidP="008967A8">
            <w:pPr>
              <w:rPr>
                <w:sz w:val="18"/>
                <w:szCs w:val="18"/>
              </w:rPr>
            </w:pPr>
          </w:p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023D9" w14:textId="48227F83" w:rsidR="008967A8" w:rsidRPr="00FB7E22" w:rsidRDefault="008967A8" w:rsidP="008967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ut there is a problem on the project.</w:t>
            </w:r>
          </w:p>
        </w:tc>
      </w:tr>
      <w:tr w:rsidR="008967A8" w:rsidRPr="00FB7E22" w14:paraId="24F11268" w14:textId="77777777" w:rsidTr="008967A8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</w:tcPr>
          <w:p w14:paraId="14D6A73E" w14:textId="5A55FFA9" w:rsidR="008967A8" w:rsidRPr="00FB7E22" w:rsidRDefault="008967A8" w:rsidP="008967A8">
            <w:pPr>
              <w:rPr>
                <w:sz w:val="18"/>
                <w:szCs w:val="18"/>
              </w:rPr>
            </w:pPr>
            <w:r w:rsidRPr="008967A8">
              <w:rPr>
                <w:rFonts w:hint="eastAsia"/>
                <w:color w:val="FF0000"/>
                <w:sz w:val="18"/>
                <w:szCs w:val="18"/>
              </w:rPr>
              <w:t>F</w:t>
            </w:r>
            <w:r w:rsidRPr="008967A8">
              <w:rPr>
                <w:color w:val="FF0000"/>
                <w:sz w:val="18"/>
                <w:szCs w:val="18"/>
              </w:rPr>
              <w:t>ood shortage</w:t>
            </w:r>
          </w:p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AAB7A" w14:textId="56C9EC5C" w:rsidR="008967A8" w:rsidRPr="008967A8" w:rsidRDefault="008967A8" w:rsidP="008967A8">
            <w:pPr>
              <w:pStyle w:val="a5"/>
              <w:numPr>
                <w:ilvl w:val="0"/>
                <w:numId w:val="1"/>
              </w:numPr>
              <w:ind w:left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People around the land suffered from food shortage and there was no room for plant the tree</w:t>
            </w:r>
          </w:p>
        </w:tc>
      </w:tr>
      <w:tr w:rsidR="008967A8" w:rsidRPr="00FB7E22" w14:paraId="20930AE0" w14:textId="77777777" w:rsidTr="008967A8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</w:tcPr>
          <w:p w14:paraId="4F5BE444" w14:textId="77777777" w:rsidR="008967A8" w:rsidRPr="00FB7E22" w:rsidRDefault="008967A8" w:rsidP="008967A8">
            <w:pPr>
              <w:rPr>
                <w:sz w:val="18"/>
                <w:szCs w:val="18"/>
              </w:rPr>
            </w:pPr>
          </w:p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50DF4B" w14:textId="38DC7595" w:rsidR="008967A8" w:rsidRPr="008967A8" w:rsidRDefault="008967A8" w:rsidP="008967A8">
            <w:pPr>
              <w:pStyle w:val="a5"/>
              <w:numPr>
                <w:ilvl w:val="0"/>
                <w:numId w:val="1"/>
              </w:numPr>
              <w:ind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ocal people wanted to plant fruit tree which did perform only 10% of ideal tree</w:t>
            </w:r>
          </w:p>
        </w:tc>
      </w:tr>
      <w:tr w:rsidR="008967A8" w:rsidRPr="00FB7E22" w14:paraId="500C54DE" w14:textId="77777777" w:rsidTr="008967A8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</w:tcPr>
          <w:p w14:paraId="441509EB" w14:textId="77777777" w:rsidR="008967A8" w:rsidRPr="00FB7E22" w:rsidRDefault="008967A8" w:rsidP="008967A8">
            <w:pPr>
              <w:rPr>
                <w:sz w:val="18"/>
                <w:szCs w:val="18"/>
              </w:rPr>
            </w:pPr>
          </w:p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A4E57" w14:textId="7C97B6E8" w:rsidR="008967A8" w:rsidRPr="00FB7E22" w:rsidRDefault="008967A8" w:rsidP="008967A8">
            <w:pPr>
              <w:rPr>
                <w:sz w:val="18"/>
                <w:szCs w:val="18"/>
              </w:rPr>
            </w:pPr>
          </w:p>
        </w:tc>
      </w:tr>
      <w:tr w:rsidR="008967A8" w:rsidRPr="00FB7E22" w14:paraId="49A27EEE" w14:textId="77777777" w:rsidTr="008967A8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</w:tcPr>
          <w:p w14:paraId="0420ACD5" w14:textId="77777777" w:rsidR="008967A8" w:rsidRPr="00FB7E22" w:rsidRDefault="008967A8" w:rsidP="008967A8">
            <w:pPr>
              <w:rPr>
                <w:sz w:val="18"/>
                <w:szCs w:val="18"/>
              </w:rPr>
            </w:pPr>
          </w:p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3153B" w14:textId="49D67754" w:rsidR="008967A8" w:rsidRPr="00FB7E22" w:rsidRDefault="008967A8" w:rsidP="008967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lso, carbon offset can be an excuse for companies or people not to change their behavior</w:t>
            </w:r>
          </w:p>
        </w:tc>
      </w:tr>
      <w:tr w:rsidR="008967A8" w:rsidRPr="00FB7E22" w14:paraId="4A42A9DB" w14:textId="77777777" w:rsidTr="008967A8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</w:tcPr>
          <w:p w14:paraId="79EC4C18" w14:textId="77777777" w:rsidR="008967A8" w:rsidRPr="00FB7E22" w:rsidRDefault="008967A8" w:rsidP="008967A8">
            <w:pPr>
              <w:rPr>
                <w:sz w:val="18"/>
                <w:szCs w:val="18"/>
              </w:rPr>
            </w:pPr>
          </w:p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03A8A" w14:textId="0A84A0B0" w:rsidR="008967A8" w:rsidRPr="008967A8" w:rsidRDefault="008967A8" w:rsidP="008967A8">
            <w:pPr>
              <w:rPr>
                <w:sz w:val="18"/>
                <w:szCs w:val="18"/>
              </w:rPr>
            </w:pPr>
          </w:p>
        </w:tc>
      </w:tr>
      <w:tr w:rsidR="008967A8" w:rsidRPr="00FB7E22" w14:paraId="0F789A7E" w14:textId="77777777" w:rsidTr="008967A8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</w:tcPr>
          <w:p w14:paraId="7A7B1BC9" w14:textId="2C68F840" w:rsidR="008967A8" w:rsidRPr="00FB7E22" w:rsidRDefault="008967A8" w:rsidP="008967A8">
            <w:pPr>
              <w:rPr>
                <w:sz w:val="18"/>
                <w:szCs w:val="18"/>
              </w:rPr>
            </w:pPr>
            <w:r w:rsidRPr="008967A8">
              <w:rPr>
                <w:rFonts w:hint="eastAsia"/>
                <w:color w:val="FF0000"/>
                <w:sz w:val="18"/>
                <w:szCs w:val="18"/>
              </w:rPr>
              <w:t>C</w:t>
            </w:r>
            <w:r w:rsidRPr="008967A8">
              <w:rPr>
                <w:color w:val="FF0000"/>
                <w:sz w:val="18"/>
                <w:szCs w:val="18"/>
              </w:rPr>
              <w:t>arbon tax</w:t>
            </w:r>
          </w:p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5D711" w14:textId="44415C5C" w:rsidR="008967A8" w:rsidRPr="00FB7E22" w:rsidRDefault="008967A8" w:rsidP="008967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 the end, carbon tax was suggested.</w:t>
            </w:r>
          </w:p>
        </w:tc>
      </w:tr>
      <w:tr w:rsidR="008967A8" w:rsidRPr="00FB7E22" w14:paraId="2FF9659F" w14:textId="77777777" w:rsidTr="008967A8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</w:tcPr>
          <w:p w14:paraId="20CB9C28" w14:textId="77777777" w:rsidR="008967A8" w:rsidRPr="00FB7E22" w:rsidRDefault="008967A8" w:rsidP="008967A8">
            <w:pPr>
              <w:rPr>
                <w:sz w:val="18"/>
                <w:szCs w:val="18"/>
              </w:rPr>
            </w:pPr>
          </w:p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26FD7" w14:textId="77777777" w:rsidR="008967A8" w:rsidRPr="00FB7E22" w:rsidRDefault="008967A8" w:rsidP="008967A8">
            <w:pPr>
              <w:rPr>
                <w:sz w:val="18"/>
                <w:szCs w:val="18"/>
              </w:rPr>
            </w:pPr>
          </w:p>
        </w:tc>
      </w:tr>
      <w:tr w:rsidR="008967A8" w:rsidRPr="00FB7E22" w14:paraId="460E1627" w14:textId="77777777" w:rsidTr="008967A8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</w:tcPr>
          <w:p w14:paraId="0DBC486D" w14:textId="77777777" w:rsidR="008967A8" w:rsidRPr="00FB7E22" w:rsidRDefault="008967A8" w:rsidP="008967A8">
            <w:pPr>
              <w:rPr>
                <w:sz w:val="18"/>
                <w:szCs w:val="18"/>
              </w:rPr>
            </w:pPr>
          </w:p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331E7" w14:textId="77777777" w:rsidR="008967A8" w:rsidRPr="00FB7E22" w:rsidRDefault="008967A8" w:rsidP="008967A8">
            <w:pPr>
              <w:rPr>
                <w:sz w:val="18"/>
                <w:szCs w:val="18"/>
              </w:rPr>
            </w:pPr>
          </w:p>
        </w:tc>
      </w:tr>
      <w:tr w:rsidR="008967A8" w:rsidRPr="00FB7E22" w14:paraId="1AA74545" w14:textId="77777777" w:rsidTr="008967A8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</w:tcPr>
          <w:p w14:paraId="2574A897" w14:textId="77777777" w:rsidR="008967A8" w:rsidRPr="00FB7E22" w:rsidRDefault="008967A8" w:rsidP="008967A8">
            <w:pPr>
              <w:rPr>
                <w:sz w:val="18"/>
                <w:szCs w:val="18"/>
              </w:rPr>
            </w:pPr>
          </w:p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47B35" w14:textId="77777777" w:rsidR="008967A8" w:rsidRPr="00FB7E22" w:rsidRDefault="008967A8" w:rsidP="008967A8">
            <w:pPr>
              <w:rPr>
                <w:sz w:val="18"/>
                <w:szCs w:val="18"/>
              </w:rPr>
            </w:pPr>
          </w:p>
        </w:tc>
      </w:tr>
      <w:tr w:rsidR="008967A8" w:rsidRPr="00FB7E22" w14:paraId="5F747F1E" w14:textId="77777777" w:rsidTr="008967A8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</w:tcPr>
          <w:p w14:paraId="1E193791" w14:textId="77777777" w:rsidR="008967A8" w:rsidRPr="00FB7E22" w:rsidRDefault="008967A8" w:rsidP="008967A8">
            <w:pPr>
              <w:rPr>
                <w:sz w:val="18"/>
                <w:szCs w:val="18"/>
              </w:rPr>
            </w:pPr>
          </w:p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584CD" w14:textId="77777777" w:rsidR="008967A8" w:rsidRPr="00FB7E22" w:rsidRDefault="008967A8" w:rsidP="008967A8">
            <w:pPr>
              <w:rPr>
                <w:sz w:val="18"/>
                <w:szCs w:val="18"/>
              </w:rPr>
            </w:pPr>
          </w:p>
        </w:tc>
      </w:tr>
      <w:tr w:rsidR="008967A8" w:rsidRPr="00FB7E22" w14:paraId="73B447B2" w14:textId="77777777" w:rsidTr="008967A8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</w:tcPr>
          <w:p w14:paraId="133D8927" w14:textId="77777777" w:rsidR="008967A8" w:rsidRPr="00FB7E22" w:rsidRDefault="008967A8" w:rsidP="008967A8">
            <w:pPr>
              <w:rPr>
                <w:sz w:val="18"/>
                <w:szCs w:val="18"/>
              </w:rPr>
            </w:pPr>
          </w:p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C35C2F" w14:textId="77777777" w:rsidR="008967A8" w:rsidRPr="00FB7E22" w:rsidRDefault="008967A8" w:rsidP="008967A8">
            <w:pPr>
              <w:rPr>
                <w:sz w:val="18"/>
                <w:szCs w:val="18"/>
              </w:rPr>
            </w:pPr>
          </w:p>
        </w:tc>
      </w:tr>
      <w:tr w:rsidR="008967A8" w:rsidRPr="00FB7E22" w14:paraId="0B1FF71B" w14:textId="77777777" w:rsidTr="008967A8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</w:tcPr>
          <w:p w14:paraId="662F6296" w14:textId="77777777" w:rsidR="008967A8" w:rsidRPr="00FB7E22" w:rsidRDefault="008967A8" w:rsidP="008967A8">
            <w:pPr>
              <w:rPr>
                <w:sz w:val="18"/>
                <w:szCs w:val="18"/>
              </w:rPr>
            </w:pPr>
          </w:p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5F620" w14:textId="77777777" w:rsidR="008967A8" w:rsidRPr="00FB7E22" w:rsidRDefault="008967A8" w:rsidP="008967A8">
            <w:pPr>
              <w:rPr>
                <w:sz w:val="18"/>
                <w:szCs w:val="18"/>
              </w:rPr>
            </w:pPr>
          </w:p>
        </w:tc>
      </w:tr>
      <w:tr w:rsidR="008967A8" w:rsidRPr="00FB7E22" w14:paraId="5F679377" w14:textId="77777777" w:rsidTr="008967A8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</w:tcPr>
          <w:p w14:paraId="6457733D" w14:textId="77777777" w:rsidR="008967A8" w:rsidRPr="00FB7E22" w:rsidRDefault="008967A8" w:rsidP="008967A8">
            <w:pPr>
              <w:rPr>
                <w:sz w:val="18"/>
                <w:szCs w:val="18"/>
              </w:rPr>
            </w:pPr>
          </w:p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ECE05A" w14:textId="77777777" w:rsidR="008967A8" w:rsidRPr="00FB7E22" w:rsidRDefault="008967A8" w:rsidP="008967A8">
            <w:pPr>
              <w:rPr>
                <w:sz w:val="18"/>
                <w:szCs w:val="18"/>
              </w:rPr>
            </w:pPr>
          </w:p>
        </w:tc>
      </w:tr>
      <w:tr w:rsidR="008967A8" w:rsidRPr="00FB7E22" w14:paraId="11373562" w14:textId="77777777" w:rsidTr="008967A8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nil"/>
              <w:right w:val="single" w:sz="6" w:space="0" w:color="auto"/>
            </w:tcBorders>
          </w:tcPr>
          <w:p w14:paraId="239133F8" w14:textId="77777777" w:rsidR="008967A8" w:rsidRPr="00FB7E22" w:rsidRDefault="008967A8" w:rsidP="008967A8">
            <w:pPr>
              <w:rPr>
                <w:sz w:val="18"/>
                <w:szCs w:val="18"/>
              </w:rPr>
            </w:pPr>
          </w:p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36E9D" w14:textId="77777777" w:rsidR="008967A8" w:rsidRPr="00FB7E22" w:rsidRDefault="008967A8" w:rsidP="008967A8">
            <w:pPr>
              <w:rPr>
                <w:sz w:val="18"/>
                <w:szCs w:val="18"/>
              </w:rPr>
            </w:pPr>
          </w:p>
        </w:tc>
      </w:tr>
      <w:tr w:rsidR="008967A8" w:rsidRPr="00FB7E22" w14:paraId="4080E357" w14:textId="77777777" w:rsidTr="008967A8">
        <w:trPr>
          <w:cantSplit/>
          <w:trHeight w:hRule="exact" w:val="360"/>
        </w:trPr>
        <w:tc>
          <w:tcPr>
            <w:tcW w:w="3456" w:type="dxa"/>
            <w:tcBorders>
              <w:top w:val="nil"/>
              <w:bottom w:val="single" w:sz="4" w:space="0" w:color="auto"/>
              <w:right w:val="single" w:sz="6" w:space="0" w:color="auto"/>
            </w:tcBorders>
          </w:tcPr>
          <w:p w14:paraId="0E07BADC" w14:textId="77777777" w:rsidR="008967A8" w:rsidRPr="00FB7E22" w:rsidRDefault="008967A8" w:rsidP="008967A8">
            <w:pPr>
              <w:rPr>
                <w:sz w:val="18"/>
                <w:szCs w:val="18"/>
              </w:rPr>
            </w:pPr>
          </w:p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83D9F" w14:textId="77777777" w:rsidR="008967A8" w:rsidRPr="00FB7E22" w:rsidRDefault="008967A8" w:rsidP="008967A8">
            <w:pPr>
              <w:rPr>
                <w:sz w:val="18"/>
                <w:szCs w:val="18"/>
              </w:rPr>
            </w:pPr>
          </w:p>
        </w:tc>
      </w:tr>
    </w:tbl>
    <w:p w14:paraId="2B9E4DA2" w14:textId="77777777" w:rsidR="000C56B5" w:rsidRPr="00FB7E22" w:rsidRDefault="000C56B5">
      <w:pPr>
        <w:rPr>
          <w:sz w:val="18"/>
          <w:szCs w:val="18"/>
        </w:rPr>
      </w:pPr>
    </w:p>
    <w:p w14:paraId="73150F33" w14:textId="77777777" w:rsidR="00814D17" w:rsidRPr="00FB7E22" w:rsidRDefault="00814D17">
      <w:pPr>
        <w:rPr>
          <w:sz w:val="18"/>
          <w:szCs w:val="18"/>
        </w:rPr>
      </w:pPr>
    </w:p>
    <w:p w14:paraId="09F4FF15" w14:textId="77777777" w:rsidR="00622D41" w:rsidRPr="00FB7E22" w:rsidRDefault="00622D41">
      <w:pPr>
        <w:rPr>
          <w:sz w:val="18"/>
          <w:szCs w:val="18"/>
        </w:rPr>
      </w:pPr>
    </w:p>
    <w:p w14:paraId="16EA7D4E" w14:textId="25CF206C" w:rsidR="00622D41" w:rsidRPr="00FB7E22" w:rsidRDefault="00622D41">
      <w:pPr>
        <w:rPr>
          <w:sz w:val="18"/>
          <w:szCs w:val="18"/>
        </w:rPr>
      </w:pPr>
      <w:r w:rsidRPr="00FB7E22">
        <w:rPr>
          <w:sz w:val="18"/>
          <w:szCs w:val="18"/>
        </w:rPr>
        <w:t xml:space="preserve">   </w:t>
      </w:r>
      <w:r w:rsidR="008967A8">
        <w:rPr>
          <w:sz w:val="18"/>
          <w:szCs w:val="18"/>
        </w:rPr>
        <w:t>Th</w:t>
      </w:r>
      <w:r w:rsidR="008967A8" w:rsidRPr="006E71E5">
        <w:rPr>
          <w:sz w:val="22"/>
          <w:szCs w:val="22"/>
        </w:rPr>
        <w:t>ere have been many trials on the problem of CO2 emission to prevent the progress of global warming. Ran</w:t>
      </w:r>
      <w:r w:rsidR="006E71E5" w:rsidRPr="006E71E5">
        <w:rPr>
          <w:sz w:val="22"/>
          <w:szCs w:val="22"/>
        </w:rPr>
        <w:t>g</w:t>
      </w:r>
      <w:r w:rsidR="008967A8" w:rsidRPr="006E71E5">
        <w:rPr>
          <w:sz w:val="22"/>
          <w:szCs w:val="22"/>
        </w:rPr>
        <w:t xml:space="preserve">ing from planting trees, carbon offsets and carbon taxes, each of these has pros and cons </w:t>
      </w:r>
      <w:r w:rsidR="006E71E5" w:rsidRPr="006E71E5">
        <w:rPr>
          <w:sz w:val="22"/>
          <w:szCs w:val="22"/>
        </w:rPr>
        <w:t xml:space="preserve">from the perspective of finance, moral, sustainability and so on. But small actions to change </w:t>
      </w:r>
      <w:proofErr w:type="gramStart"/>
      <w:r w:rsidR="006E71E5" w:rsidRPr="006E71E5">
        <w:rPr>
          <w:sz w:val="22"/>
          <w:szCs w:val="22"/>
        </w:rPr>
        <w:t>these status quo</w:t>
      </w:r>
      <w:proofErr w:type="gramEnd"/>
      <w:r w:rsidR="006E71E5" w:rsidRPr="006E71E5">
        <w:rPr>
          <w:sz w:val="22"/>
          <w:szCs w:val="22"/>
        </w:rPr>
        <w:t xml:space="preserve"> are very important.</w:t>
      </w:r>
    </w:p>
    <w:sectPr w:rsidR="00622D41" w:rsidRPr="00FB7E22" w:rsidSect="0009763E">
      <w:pgSz w:w="12240" w:h="15840"/>
      <w:pgMar w:top="173" w:right="360" w:bottom="288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5E6BE3"/>
    <w:multiLevelType w:val="hybridMultilevel"/>
    <w:tmpl w:val="D5803E18"/>
    <w:lvl w:ilvl="0" w:tplc="41BADE32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E22"/>
    <w:rsid w:val="000127FD"/>
    <w:rsid w:val="000148A7"/>
    <w:rsid w:val="0009763E"/>
    <w:rsid w:val="000C56B5"/>
    <w:rsid w:val="000D5DA3"/>
    <w:rsid w:val="00101F31"/>
    <w:rsid w:val="00114007"/>
    <w:rsid w:val="00180676"/>
    <w:rsid w:val="001D0F7D"/>
    <w:rsid w:val="001E1B8D"/>
    <w:rsid w:val="00237A76"/>
    <w:rsid w:val="00240D72"/>
    <w:rsid w:val="002A6A81"/>
    <w:rsid w:val="002E1741"/>
    <w:rsid w:val="0034548B"/>
    <w:rsid w:val="00370871"/>
    <w:rsid w:val="00373C73"/>
    <w:rsid w:val="003A6443"/>
    <w:rsid w:val="003A7E3E"/>
    <w:rsid w:val="003B3BEC"/>
    <w:rsid w:val="00415D1F"/>
    <w:rsid w:val="004312E9"/>
    <w:rsid w:val="00434C6D"/>
    <w:rsid w:val="00465DB6"/>
    <w:rsid w:val="004C43D7"/>
    <w:rsid w:val="004F74C7"/>
    <w:rsid w:val="00543C0C"/>
    <w:rsid w:val="005579F6"/>
    <w:rsid w:val="005D6361"/>
    <w:rsid w:val="006003BB"/>
    <w:rsid w:val="00601CD7"/>
    <w:rsid w:val="006066F1"/>
    <w:rsid w:val="00621A5F"/>
    <w:rsid w:val="00622D41"/>
    <w:rsid w:val="00643746"/>
    <w:rsid w:val="00654CD7"/>
    <w:rsid w:val="0068701F"/>
    <w:rsid w:val="00694500"/>
    <w:rsid w:val="006A1518"/>
    <w:rsid w:val="006E71E5"/>
    <w:rsid w:val="0071773A"/>
    <w:rsid w:val="007535A7"/>
    <w:rsid w:val="007C50C4"/>
    <w:rsid w:val="007F1B45"/>
    <w:rsid w:val="00814D17"/>
    <w:rsid w:val="00844EDC"/>
    <w:rsid w:val="0085705F"/>
    <w:rsid w:val="00885D64"/>
    <w:rsid w:val="008967A8"/>
    <w:rsid w:val="008A1BE0"/>
    <w:rsid w:val="008B287F"/>
    <w:rsid w:val="00910A08"/>
    <w:rsid w:val="00911B6F"/>
    <w:rsid w:val="00913CBE"/>
    <w:rsid w:val="00970A14"/>
    <w:rsid w:val="00973E3F"/>
    <w:rsid w:val="00992004"/>
    <w:rsid w:val="009A3CE7"/>
    <w:rsid w:val="009B1A0B"/>
    <w:rsid w:val="009C3029"/>
    <w:rsid w:val="00A21478"/>
    <w:rsid w:val="00A21F6B"/>
    <w:rsid w:val="00A26D4E"/>
    <w:rsid w:val="00A401A9"/>
    <w:rsid w:val="00A46198"/>
    <w:rsid w:val="00A778F1"/>
    <w:rsid w:val="00A96332"/>
    <w:rsid w:val="00AA7217"/>
    <w:rsid w:val="00AF5C77"/>
    <w:rsid w:val="00B15AF5"/>
    <w:rsid w:val="00B17704"/>
    <w:rsid w:val="00B2214F"/>
    <w:rsid w:val="00B33ECD"/>
    <w:rsid w:val="00B6643B"/>
    <w:rsid w:val="00B821FC"/>
    <w:rsid w:val="00B844DF"/>
    <w:rsid w:val="00BD4FF7"/>
    <w:rsid w:val="00BF2361"/>
    <w:rsid w:val="00C046A5"/>
    <w:rsid w:val="00C116D3"/>
    <w:rsid w:val="00C50BC1"/>
    <w:rsid w:val="00C51A90"/>
    <w:rsid w:val="00C52F71"/>
    <w:rsid w:val="00C853C8"/>
    <w:rsid w:val="00CB2480"/>
    <w:rsid w:val="00CE0B98"/>
    <w:rsid w:val="00D01976"/>
    <w:rsid w:val="00D13906"/>
    <w:rsid w:val="00D461A3"/>
    <w:rsid w:val="00D509B7"/>
    <w:rsid w:val="00D61C0E"/>
    <w:rsid w:val="00DB3630"/>
    <w:rsid w:val="00DC3BED"/>
    <w:rsid w:val="00DC4AD2"/>
    <w:rsid w:val="00E01B4D"/>
    <w:rsid w:val="00E102EC"/>
    <w:rsid w:val="00E71D08"/>
    <w:rsid w:val="00E71D66"/>
    <w:rsid w:val="00ED3103"/>
    <w:rsid w:val="00FA5588"/>
    <w:rsid w:val="00FB4CA4"/>
    <w:rsid w:val="00FB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  <w:decimalSymbol w:val="."/>
  <w:listSeparator w:val=","/>
  <w14:docId w14:val="751B8B52"/>
  <w15:chartTrackingRefBased/>
  <w15:docId w15:val="{C4F6E794-9F8A-0342-9A2D-AC8EEFD5F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6B5"/>
    <w:rPr>
      <w:rFonts w:ascii="Arial" w:hAnsi="Arial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utoTextTest">
    <w:name w:val="AutoTextTest"/>
    <w:basedOn w:val="a"/>
    <w:rsid w:val="00D01976"/>
  </w:style>
  <w:style w:type="table" w:styleId="a3">
    <w:name w:val="Table Grid"/>
    <w:basedOn w:val="a1"/>
    <w:rsid w:val="000C56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0C56B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1773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01043028/Downloads/cornell-notes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cornell-notes.dot</Template>
  <TotalTime>62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Cornell Notes Template</vt:lpstr>
      <vt:lpstr>Cornell Notes Template</vt:lpstr>
    </vt:vector>
  </TitlesOfParts>
  <Company> Productivity Portfolio</Company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Cornell Notes Template</dc:title>
  <dc:subject>Cornell Notes</dc:subject>
  <dc:creator>Microsoft Office User</dc:creator>
  <cp:keywords/>
  <dc:description/>
  <cp:lastModifiedBy>三田村 豪太</cp:lastModifiedBy>
  <cp:revision>2</cp:revision>
  <cp:lastPrinted>2005-06-29T03:05:00Z</cp:lastPrinted>
  <dcterms:created xsi:type="dcterms:W3CDTF">2021-05-15T08:46:00Z</dcterms:created>
  <dcterms:modified xsi:type="dcterms:W3CDTF">2021-05-15T10:01:00Z</dcterms:modified>
</cp:coreProperties>
</file>